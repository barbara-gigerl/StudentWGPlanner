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1.1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Authentification: Log in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BG]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[BG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SB]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1.2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Authentification: Log out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BG]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[BG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SB]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1.3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App Design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[CR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MW]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1.4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WG-Management: Create new WG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[JS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MN]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1.5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WG-Management: search WG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[JS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CR]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1.6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WG-Management: Join WG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SB]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1.7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WG-Management: show roommates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[BG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MN]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1.8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WG-Management: leave/delete WG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[BG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CR]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1.9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Authentification: registration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BG]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[JS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MW]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1.10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Seitenlayout: Grundgerüst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[BG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JS]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1.11</w:t>
            </w:r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Einkaufsliste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[MW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SB]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>
                <w:b/>
                <w:bCs/>
                <w:sz w:val="32"/>
                <w:szCs w:val="32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release number</w:t>
                </w:r>
              </w:sdtContent>
            </w:sdt>
            <w:r>
              <w:rPr>
                <w:sz w:val="32"/>
                <w:szCs w:val="32"/>
              </w:rPr>
              <w:tab/>
            </w:r>
            <w:r>
              <w:rPr/>
              <w:t xml:space="preserve">                               </w:t>
            </w:r>
          </w:p>
        </w:tc>
        <w:tc>
          <w:tcPr>
            <w:tcW w:w="2409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CustomerOrder</w:t>
                </w:r>
              </w:sdtContent>
            </w:sdt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Title</w:t>
                </w:r>
              </w:sdtContent>
            </w:sdt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U:</w:t>
            </w:r>
            <w:r>
              <w:rPr>
                <w:sz w:val="28"/>
                <w:szCs w:val="28"/>
              </w:rPr>
              <w:t xml:space="preserve"> [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Usability/Security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Autor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developer1</w:t>
                </w:r>
              </w:sdtContent>
            </w:sdt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developer2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Accepted by</w:t>
                </w:r>
              </w:sdtContent>
            </w:sdt>
            <w:r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  <w:sdt>
              <w:sdtPr>
                <w:temporary/>
                <w:showingPlcHdr/>
                <w:text/>
              </w:sdtPr>
              <w:sdtContent>
                <w:r>
                  <w:t>estimated effort</w:t>
                </w:r>
              </w:sdtContent>
            </w:sdt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Placeholder">
    <w:name w:val="Placeholder"/>
    <w:qFormat/>
    <w:rPr>
      <w:smallCaps/>
      <w:color w:val="008080"/>
      <w:u w:val="dotted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SWWM_StoryCards_v3</Template>
  <TotalTime>10</TotalTime>
  <Application>LibreOffice/5.0.5.2$Linux_X86_64 LibreOffice_project/00m0$Build-2</Application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2016-04-27T12:57:35Z</dcterms:created>
  <dc:language>en-US</dc:language>
  <dcterms:modified xsi:type="dcterms:W3CDTF">2016-05-03T14:44:47Z</dcterms:modified>
  <cp:revision>3</cp:revision>
  <dc:title>SWWM_StoryCards_v3</dc:title>
</cp:coreProperties>
</file>